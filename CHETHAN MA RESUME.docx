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D6E6302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1DF9B14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643114" wp14:editId="1EC63FB4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9D2D375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7A4D0FE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967EF40" w14:textId="6F51E4B8" w:rsidR="001B2ABD" w:rsidRDefault="00693CBE" w:rsidP="001B2ABD">
            <w:pPr>
              <w:pStyle w:val="Title"/>
            </w:pPr>
            <w:r>
              <w:t xml:space="preserve">CHETHAN </w:t>
            </w:r>
            <w:r w:rsidR="00AB3319">
              <w:t>MA</w:t>
            </w:r>
          </w:p>
          <w:p w14:paraId="23527565" w14:textId="2AAC4E4D" w:rsidR="001B2ABD" w:rsidRDefault="00AB3319" w:rsidP="001B2ABD">
            <w:pPr>
              <w:pStyle w:val="Subtitle"/>
            </w:pPr>
            <w:r w:rsidRPr="00C00078">
              <w:rPr>
                <w:spacing w:val="25"/>
                <w:w w:val="100"/>
              </w:rPr>
              <w:t>1MJ19CS03</w:t>
            </w:r>
            <w:r w:rsidRPr="00C00078">
              <w:rPr>
                <w:spacing w:val="4"/>
                <w:w w:val="100"/>
              </w:rPr>
              <w:t>7</w:t>
            </w:r>
          </w:p>
        </w:tc>
      </w:tr>
      <w:tr w:rsidR="001B2ABD" w14:paraId="4727A8F4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82BE12EA84744411B2E2FAA989E70C47"/>
              </w:placeholder>
              <w:temporary/>
              <w:showingPlcHdr/>
              <w15:appearance w15:val="hidden"/>
            </w:sdtPr>
            <w:sdtEndPr/>
            <w:sdtContent>
              <w:p w14:paraId="7ED909DB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F16144D" w14:textId="77777777" w:rsidR="00232728" w:rsidRPr="00232728" w:rsidRDefault="00232728" w:rsidP="00232728">
            <w:pPr>
              <w:rPr>
                <w:sz w:val="24"/>
                <w:szCs w:val="32"/>
              </w:rPr>
            </w:pPr>
            <w:r w:rsidRPr="00232728">
              <w:rPr>
                <w:sz w:val="24"/>
                <w:szCs w:val="32"/>
              </w:rPr>
              <w:t>An individual with a mind set of learning new things and who feels free to help his peers in a group activity.</w:t>
            </w:r>
          </w:p>
          <w:p w14:paraId="0D15BC1F" w14:textId="77777777" w:rsidR="00232728" w:rsidRPr="00232728" w:rsidRDefault="00232728" w:rsidP="00232728">
            <w:pPr>
              <w:rPr>
                <w:sz w:val="24"/>
                <w:szCs w:val="32"/>
              </w:rPr>
            </w:pPr>
          </w:p>
          <w:p w14:paraId="15DEA557" w14:textId="6D4F8855" w:rsidR="00232728" w:rsidRPr="00232728" w:rsidRDefault="00232728" w:rsidP="00232728">
            <w:pPr>
              <w:rPr>
                <w:sz w:val="20"/>
                <w:szCs w:val="24"/>
              </w:rPr>
            </w:pPr>
            <w:r w:rsidRPr="00232728">
              <w:rPr>
                <w:sz w:val="24"/>
                <w:szCs w:val="32"/>
              </w:rPr>
              <w:t>I can take opportunities and work on it with my full involvement towards the work. I like exploring new things and try to use them in an efficient manner</w:t>
            </w:r>
            <w:r w:rsidRPr="00232728">
              <w:rPr>
                <w:sz w:val="20"/>
                <w:szCs w:val="24"/>
              </w:rPr>
              <w:t>.</w:t>
            </w:r>
          </w:p>
          <w:p w14:paraId="36A391FA" w14:textId="0A4473AB" w:rsidR="00036450" w:rsidRPr="00232728" w:rsidRDefault="00036450" w:rsidP="009260CD">
            <w:pPr>
              <w:rPr>
                <w:sz w:val="24"/>
                <w:szCs w:val="32"/>
              </w:rPr>
            </w:pPr>
          </w:p>
          <w:p w14:paraId="3C23F0EC" w14:textId="77777777" w:rsidR="00036450" w:rsidRDefault="00036450" w:rsidP="00036450"/>
          <w:sdt>
            <w:sdtPr>
              <w:id w:val="-1954003311"/>
              <w:placeholder>
                <w:docPart w:val="3E5E58A603B04461A62705BC9C27A643"/>
              </w:placeholder>
              <w:temporary/>
              <w:showingPlcHdr/>
              <w15:appearance w15:val="hidden"/>
            </w:sdtPr>
            <w:sdtEndPr/>
            <w:sdtContent>
              <w:p w14:paraId="49DE640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b/>
                <w:bCs/>
              </w:rPr>
              <w:id w:val="1111563247"/>
              <w:placeholder>
                <w:docPart w:val="B79CB93B35BE4A4381074F2DA8CE5DC1"/>
              </w:placeholder>
              <w:temporary/>
              <w:showingPlcHdr/>
              <w15:appearance w15:val="hidden"/>
            </w:sdtPr>
            <w:sdtEndPr/>
            <w:sdtContent>
              <w:p w14:paraId="73B12A26" w14:textId="77777777" w:rsidR="004D3011" w:rsidRPr="00232728" w:rsidRDefault="004D3011" w:rsidP="004D3011">
                <w:pPr>
                  <w:rPr>
                    <w:b/>
                    <w:bCs/>
                  </w:rPr>
                </w:pPr>
                <w:r w:rsidRPr="00232728">
                  <w:rPr>
                    <w:b/>
                    <w:bCs/>
                  </w:rPr>
                  <w:t>PHONE:</w:t>
                </w:r>
              </w:p>
            </w:sdtContent>
          </w:sdt>
          <w:p w14:paraId="5F053724" w14:textId="26AE518D" w:rsidR="004D3011" w:rsidRPr="00232728" w:rsidRDefault="00152852" w:rsidP="004D3011">
            <w:pPr>
              <w:rPr>
                <w:b/>
                <w:bCs/>
              </w:rPr>
            </w:pPr>
            <w:r w:rsidRPr="00232728">
              <w:rPr>
                <w:b/>
                <w:bCs/>
              </w:rPr>
              <w:t>9964299838</w:t>
            </w:r>
          </w:p>
          <w:p w14:paraId="662158A3" w14:textId="77777777" w:rsidR="004D3011" w:rsidRDefault="004D3011" w:rsidP="004D3011"/>
          <w:sdt>
            <w:sdtPr>
              <w:rPr>
                <w:b/>
                <w:bCs/>
              </w:rPr>
              <w:id w:val="-240260293"/>
              <w:placeholder>
                <w:docPart w:val="4A6464D5787A4CF4AAC7C47843C28908"/>
              </w:placeholder>
              <w:temporary/>
              <w:showingPlcHdr/>
              <w15:appearance w15:val="hidden"/>
            </w:sdtPr>
            <w:sdtEndPr/>
            <w:sdtContent>
              <w:p w14:paraId="28524905" w14:textId="77777777" w:rsidR="004D3011" w:rsidRPr="00232728" w:rsidRDefault="004D3011" w:rsidP="004D3011">
                <w:pPr>
                  <w:rPr>
                    <w:b/>
                    <w:bCs/>
                  </w:rPr>
                </w:pPr>
                <w:r w:rsidRPr="00232728">
                  <w:rPr>
                    <w:b/>
                    <w:bCs/>
                  </w:rPr>
                  <w:t>EMAIL:</w:t>
                </w:r>
              </w:p>
            </w:sdtContent>
          </w:sdt>
          <w:p w14:paraId="77C81C8E" w14:textId="2E67A7EC" w:rsidR="00036450" w:rsidRPr="00232728" w:rsidRDefault="00152852" w:rsidP="004D3011">
            <w:pPr>
              <w:rPr>
                <w:rStyle w:val="Hyperlink"/>
                <w:b/>
                <w:bCs/>
              </w:rPr>
            </w:pPr>
            <w:r w:rsidRPr="00232728">
              <w:rPr>
                <w:b/>
                <w:bCs/>
              </w:rPr>
              <w:t>Chethan234chetu</w:t>
            </w:r>
            <w:r w:rsidR="00232728" w:rsidRPr="00232728">
              <w:rPr>
                <w:b/>
                <w:bCs/>
              </w:rPr>
              <w:t>@gmail.com</w:t>
            </w:r>
          </w:p>
          <w:sdt>
            <w:sdtPr>
              <w:id w:val="-1444214663"/>
              <w:placeholder>
                <w:docPart w:val="400C7EF8368B4A889F642BAD96C92866"/>
              </w:placeholder>
              <w:temporary/>
              <w:showingPlcHdr/>
              <w15:appearance w15:val="hidden"/>
            </w:sdtPr>
            <w:sdtEndPr/>
            <w:sdtContent>
              <w:p w14:paraId="52FC6853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83B11FE" w14:textId="1097D2C0" w:rsidR="004D3011" w:rsidRDefault="00232728" w:rsidP="004D3011">
            <w:r>
              <w:t>Cycling</w:t>
            </w:r>
          </w:p>
          <w:p w14:paraId="4D2E0EF2" w14:textId="54DB20AA" w:rsidR="004D3011" w:rsidRDefault="00232728" w:rsidP="004D3011">
            <w:r>
              <w:t>Swimming</w:t>
            </w:r>
          </w:p>
          <w:p w14:paraId="7B00334D" w14:textId="0D9A4B31" w:rsidR="004D3011" w:rsidRDefault="00232728" w:rsidP="004D3011">
            <w:r>
              <w:t>Listening Music</w:t>
            </w:r>
          </w:p>
          <w:p w14:paraId="67217DF5" w14:textId="77777777" w:rsidR="004D3011" w:rsidRDefault="00232728" w:rsidP="004D3011">
            <w:r>
              <w:t>Playing volley Ball</w:t>
            </w:r>
          </w:p>
          <w:p w14:paraId="37154090" w14:textId="77777777" w:rsidR="00232728" w:rsidRDefault="00232728" w:rsidP="004D3011"/>
          <w:p w14:paraId="518CF669" w14:textId="77777777" w:rsidR="00232728" w:rsidRDefault="00232728" w:rsidP="004D3011">
            <w:pPr>
              <w:rPr>
                <w:b/>
                <w:bCs/>
                <w:color w:val="548AB7" w:themeColor="accent1" w:themeShade="BF"/>
                <w:sz w:val="22"/>
                <w:szCs w:val="28"/>
              </w:rPr>
            </w:pPr>
            <w:r w:rsidRPr="00232728">
              <w:rPr>
                <w:b/>
                <w:bCs/>
                <w:color w:val="548AB7" w:themeColor="accent1" w:themeShade="BF"/>
                <w:sz w:val="22"/>
                <w:szCs w:val="28"/>
              </w:rPr>
              <w:t>LANGUAGES KNOWN</w:t>
            </w:r>
          </w:p>
          <w:p w14:paraId="56B8B3D0" w14:textId="77777777" w:rsidR="00232728" w:rsidRDefault="00232728" w:rsidP="004D3011">
            <w:pPr>
              <w:rPr>
                <w:b/>
                <w:bCs/>
                <w:color w:val="548AB7" w:themeColor="accent1" w:themeShade="BF"/>
                <w:sz w:val="22"/>
                <w:szCs w:val="28"/>
              </w:rPr>
            </w:pPr>
          </w:p>
          <w:p w14:paraId="594114ED" w14:textId="77777777" w:rsidR="00232728" w:rsidRPr="00C00078" w:rsidRDefault="00232728" w:rsidP="004D3011">
            <w:pPr>
              <w:rPr>
                <w:color w:val="000000" w:themeColor="text1"/>
              </w:rPr>
            </w:pPr>
            <w:r w:rsidRPr="00C00078">
              <w:rPr>
                <w:color w:val="000000" w:themeColor="text1"/>
              </w:rPr>
              <w:t>KANNADA</w:t>
            </w:r>
          </w:p>
          <w:p w14:paraId="1F4B4BA9" w14:textId="77777777" w:rsidR="00232728" w:rsidRPr="00C00078" w:rsidRDefault="00232728" w:rsidP="004D3011">
            <w:r w:rsidRPr="00C00078">
              <w:t>ENGLISH</w:t>
            </w:r>
          </w:p>
          <w:p w14:paraId="3F4FB9B3" w14:textId="77777777" w:rsidR="00232728" w:rsidRPr="00C00078" w:rsidRDefault="00232728" w:rsidP="004D3011">
            <w:r w:rsidRPr="00C00078">
              <w:t>TELUGU</w:t>
            </w:r>
          </w:p>
          <w:p w14:paraId="51BD058F" w14:textId="6D109DED" w:rsidR="00232728" w:rsidRPr="00232728" w:rsidRDefault="00232728" w:rsidP="004D3011">
            <w:pPr>
              <w:rPr>
                <w:b/>
                <w:bCs/>
              </w:rPr>
            </w:pPr>
            <w:r w:rsidRPr="00C00078">
              <w:t>HINDI</w:t>
            </w:r>
          </w:p>
        </w:tc>
        <w:tc>
          <w:tcPr>
            <w:tcW w:w="720" w:type="dxa"/>
          </w:tcPr>
          <w:p w14:paraId="5B8B311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178325676E94805B743D45A55914B97"/>
              </w:placeholder>
              <w:temporary/>
              <w:showingPlcHdr/>
              <w15:appearance w15:val="hidden"/>
            </w:sdtPr>
            <w:sdtEndPr/>
            <w:sdtContent>
              <w:p w14:paraId="05E62528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92C2A0C" w14:textId="68CD6981" w:rsidR="00036450" w:rsidRPr="00AB3319" w:rsidRDefault="00AB3319" w:rsidP="00B359E4">
            <w:pPr>
              <w:pStyle w:val="Heading4"/>
              <w:rPr>
                <w:i/>
                <w:iCs/>
              </w:rPr>
            </w:pPr>
            <w:r w:rsidRPr="00AB3319">
              <w:rPr>
                <w:i/>
                <w:iCs/>
              </w:rPr>
              <w:t>JSS PUBLIC SCHOOL MALUR</w:t>
            </w:r>
          </w:p>
          <w:p w14:paraId="5E56093E" w14:textId="56EE2FA8" w:rsidR="00036450" w:rsidRPr="00B359E4" w:rsidRDefault="00AB3319" w:rsidP="00B359E4">
            <w:pPr>
              <w:pStyle w:val="Date"/>
            </w:pPr>
            <w:r>
              <w:t>2017</w:t>
            </w:r>
            <w:r w:rsidR="00036450" w:rsidRPr="00B359E4">
              <w:t xml:space="preserve"> </w:t>
            </w:r>
          </w:p>
          <w:p w14:paraId="0AA7251D" w14:textId="77777777" w:rsidR="00AB3319" w:rsidRDefault="00AB3319" w:rsidP="00AB3319">
            <w:r>
              <w:rPr>
                <w:rFonts w:ascii="Century Gothic" w:eastAsia="Century Gothic" w:hAnsi="Century Gothic" w:cs="Century Gothic"/>
              </w:rPr>
              <w:t>Attained 9.8 CGPA At CBSE Curriculum</w:t>
            </w:r>
          </w:p>
          <w:p w14:paraId="080EEDB4" w14:textId="77777777" w:rsidR="00036450" w:rsidRDefault="00036450" w:rsidP="00036450"/>
          <w:p w14:paraId="3FC1C604" w14:textId="02001744" w:rsidR="00036450" w:rsidRPr="00AB3319" w:rsidRDefault="00AB3319" w:rsidP="00B359E4">
            <w:pPr>
              <w:pStyle w:val="Heading4"/>
              <w:rPr>
                <w:i/>
                <w:iCs/>
              </w:rPr>
            </w:pPr>
            <w:r w:rsidRPr="00AB3319">
              <w:rPr>
                <w:i/>
                <w:iCs/>
              </w:rPr>
              <w:t>SAHYADRI PU COLLEGE</w:t>
            </w:r>
          </w:p>
          <w:p w14:paraId="07D66711" w14:textId="58893DE0" w:rsidR="00036450" w:rsidRDefault="00AB3319" w:rsidP="00B359E4">
            <w:pPr>
              <w:pStyle w:val="Date"/>
            </w:pPr>
            <w:r>
              <w:t>2017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2019</w:t>
            </w:r>
          </w:p>
          <w:p w14:paraId="2417981D" w14:textId="77777777" w:rsidR="00AB3319" w:rsidRDefault="00AB3319" w:rsidP="00AB3319">
            <w:r>
              <w:rPr>
                <w:rFonts w:ascii="Century Gothic" w:eastAsia="Century Gothic" w:hAnsi="Century Gothic" w:cs="Century Gothic"/>
              </w:rPr>
              <w:t>Attained 82 percentage in State Board Curriculum</w:t>
            </w:r>
          </w:p>
          <w:p w14:paraId="0D130B9C" w14:textId="5F436337" w:rsidR="00AB3319" w:rsidRDefault="00AB3319" w:rsidP="00AB3319"/>
          <w:p w14:paraId="37422FCA" w14:textId="1906302A" w:rsidR="00AB3319" w:rsidRPr="00AB3319" w:rsidRDefault="00AB3319" w:rsidP="00AB3319">
            <w:pPr>
              <w:rPr>
                <w:b/>
                <w:bCs/>
                <w:i/>
                <w:iCs/>
              </w:rPr>
            </w:pPr>
            <w:r w:rsidRPr="00AB3319">
              <w:rPr>
                <w:b/>
                <w:bCs/>
                <w:i/>
                <w:iCs/>
              </w:rPr>
              <w:t>MVJ COLLEGE OF ENGINEEERING BANGLORE</w:t>
            </w:r>
          </w:p>
          <w:p w14:paraId="1D72831E" w14:textId="59DDBB9D" w:rsidR="00AB3319" w:rsidRDefault="00AB3319" w:rsidP="00AB3319">
            <w:r>
              <w:t>2019-2023</w:t>
            </w:r>
          </w:p>
          <w:p w14:paraId="236DD35F" w14:textId="007C431A" w:rsidR="00AB3319" w:rsidRDefault="00AB3319" w:rsidP="00AB3319">
            <w:r>
              <w:t>COMPUTER SCIENCE AND ENGINEERING</w:t>
            </w:r>
          </w:p>
          <w:p w14:paraId="3A26E92E" w14:textId="1F5F6375" w:rsidR="00AB3319" w:rsidRPr="00AB3319" w:rsidRDefault="00AB3319" w:rsidP="00AB3319">
            <w:r>
              <w:t>Attained 8.6 CGPA Current</w:t>
            </w:r>
          </w:p>
          <w:p w14:paraId="7C1E2957" w14:textId="5B2E8C72" w:rsidR="00036450" w:rsidRDefault="00AB3319" w:rsidP="00036450">
            <w:pPr>
              <w:pStyle w:val="Heading2"/>
            </w:pPr>
            <w:r>
              <w:t>cERTIFICATES</w:t>
            </w:r>
          </w:p>
          <w:p w14:paraId="1B3CC0BB" w14:textId="04263C69" w:rsidR="0050153B" w:rsidRDefault="00036450" w:rsidP="0050153B">
            <w:pPr>
              <w:rPr>
                <w:rFonts w:ascii="Century Gothic" w:eastAsia="Century Gothic" w:hAnsi="Century Gothic" w:cs="Century Gothic"/>
                <w:b/>
              </w:rPr>
            </w:pPr>
            <w:r w:rsidRPr="0050153B">
              <w:rPr>
                <w:b/>
                <w:bCs/>
              </w:rPr>
              <w:t xml:space="preserve">  </w:t>
            </w:r>
            <w:r w:rsidR="0050153B" w:rsidRPr="0050153B">
              <w:rPr>
                <w:b/>
                <w:bCs/>
              </w:rPr>
              <w:t>1.</w:t>
            </w:r>
            <w:r w:rsidR="0050153B">
              <w:rPr>
                <w:rFonts w:ascii="Century Gothic" w:eastAsia="Century Gothic" w:hAnsi="Century Gothic" w:cs="Century Gothic"/>
                <w:b/>
              </w:rPr>
              <w:t xml:space="preserve"> NPTEL Online Certification on PROGRAMMING IN JAVA</w:t>
            </w:r>
          </w:p>
          <w:p w14:paraId="79D17E58" w14:textId="2491A089" w:rsidR="0050153B" w:rsidRDefault="0050153B" w:rsidP="0050153B">
            <w:pPr>
              <w:rPr>
                <w:rFonts w:ascii="Century Gothic" w:eastAsia="Century Gothic" w:hAnsi="Century Gothic" w:cs="Century Gothic"/>
                <w:b/>
              </w:rPr>
            </w:pPr>
            <w:r w:rsidRPr="0050153B">
              <w:rPr>
                <w:b/>
              </w:rPr>
              <w:t xml:space="preserve">  2.</w:t>
            </w:r>
            <w:r>
              <w:rPr>
                <w:bCs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NPTEL Online Certification on The Joy </w:t>
            </w:r>
            <w:proofErr w:type="gramStart"/>
            <w:r>
              <w:rPr>
                <w:rFonts w:ascii="Century Gothic" w:eastAsia="Century Gothic" w:hAnsi="Century Gothic" w:cs="Century Gothic"/>
                <w:b/>
              </w:rPr>
              <w:t>Of</w:t>
            </w:r>
            <w:proofErr w:type="gramEnd"/>
            <w:r>
              <w:rPr>
                <w:rFonts w:ascii="Century Gothic" w:eastAsia="Century Gothic" w:hAnsi="Century Gothic" w:cs="Century Gothic"/>
                <w:b/>
              </w:rPr>
              <w:t xml:space="preserve"> Computing Python</w:t>
            </w:r>
          </w:p>
          <w:p w14:paraId="54F9FAF4" w14:textId="55453C2D" w:rsidR="0050153B" w:rsidRDefault="0050153B" w:rsidP="0050153B">
            <w:pPr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  3. EBSB Certificate of Participation</w:t>
            </w:r>
          </w:p>
          <w:p w14:paraId="3483987C" w14:textId="1925D43A" w:rsidR="0050153B" w:rsidRDefault="0050153B" w:rsidP="0050153B">
            <w:pPr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  4. Certificate of Completion of Java Training</w:t>
            </w:r>
          </w:p>
          <w:p w14:paraId="2DFE6157" w14:textId="07C9EC1F" w:rsidR="0050153B" w:rsidRDefault="0050153B" w:rsidP="0050153B">
            <w:pPr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  5. Certificate of Completion of Python Training</w:t>
            </w:r>
          </w:p>
          <w:p w14:paraId="687417E2" w14:textId="48C522E6" w:rsidR="0050153B" w:rsidRDefault="0050153B" w:rsidP="0050153B">
            <w:pPr>
              <w:rPr>
                <w:rFonts w:ascii="Century Gothic" w:eastAsia="Century Gothic" w:hAnsi="Century Gothic" w:cs="Century Gothic"/>
                <w:b/>
              </w:rPr>
            </w:pPr>
          </w:p>
          <w:p w14:paraId="4DD8BDAD" w14:textId="6ED716EA" w:rsidR="0050153B" w:rsidRDefault="00152852" w:rsidP="0050153B">
            <w:pPr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96F56F" wp14:editId="498D9CD4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131445</wp:posOffset>
                      </wp:positionV>
                      <wp:extent cx="4032250" cy="12700"/>
                      <wp:effectExtent l="0" t="0" r="2540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22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29C26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0.35pt" to="316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" strokecolor="#94b6d2 [3204]" strokeweight=".5pt">
                      <v:stroke joinstyle="miter"/>
                    </v:line>
                  </w:pict>
                </mc:Fallback>
              </mc:AlternateContent>
            </w:r>
            <w:r w:rsidR="0050153B">
              <w:rPr>
                <w:rFonts w:ascii="Century Gothic" w:eastAsia="Century Gothic" w:hAnsi="Century Gothic" w:cs="Century Gothic"/>
                <w:b/>
              </w:rPr>
              <w:t>PROJECTS</w:t>
            </w:r>
          </w:p>
          <w:p w14:paraId="2C24D9AE" w14:textId="3736495D" w:rsidR="00036450" w:rsidRDefault="00036450" w:rsidP="00B359E4">
            <w:pPr>
              <w:pStyle w:val="Heading4"/>
              <w:rPr>
                <w:bCs/>
              </w:rPr>
            </w:pPr>
          </w:p>
          <w:p w14:paraId="38A9403D" w14:textId="50CF9798" w:rsidR="0050153B" w:rsidRPr="00152852" w:rsidRDefault="0050153B" w:rsidP="0050153B">
            <w:pPr>
              <w:rPr>
                <w:b/>
                <w:bCs/>
              </w:rPr>
            </w:pPr>
            <w:r w:rsidRPr="00152852">
              <w:rPr>
                <w:b/>
                <w:bCs/>
              </w:rPr>
              <w:t>1.G</w:t>
            </w:r>
            <w:r w:rsidR="00152852" w:rsidRPr="00152852">
              <w:rPr>
                <w:b/>
                <w:bCs/>
              </w:rPr>
              <w:t>ym Management System Using PHP and MySQL</w:t>
            </w:r>
          </w:p>
          <w:p w14:paraId="7F0BAD1C" w14:textId="260989B7" w:rsidR="00152852" w:rsidRPr="00152852" w:rsidRDefault="00152852" w:rsidP="0050153B">
            <w:pPr>
              <w:rPr>
                <w:b/>
                <w:bCs/>
              </w:rPr>
            </w:pPr>
            <w:r w:rsidRPr="00152852">
              <w:rPr>
                <w:b/>
                <w:bCs/>
              </w:rPr>
              <w:t>2.Real Estate Web Page Design Using HTML and CSS</w:t>
            </w:r>
          </w:p>
          <w:p w14:paraId="6CDEC170" w14:textId="469C97E7" w:rsidR="004D3011" w:rsidRPr="004D3011" w:rsidRDefault="004D3011" w:rsidP="004D3011"/>
          <w:p w14:paraId="38AFD076" w14:textId="77777777" w:rsidR="004D3011" w:rsidRDefault="004D3011" w:rsidP="00036450"/>
          <w:p w14:paraId="5C038801" w14:textId="77777777" w:rsidR="00036450" w:rsidRDefault="00152852" w:rsidP="00152852">
            <w:pPr>
              <w:pStyle w:val="Heading2"/>
            </w:pPr>
            <w:r>
              <w:t>SKILLS</w:t>
            </w:r>
          </w:p>
          <w:p w14:paraId="1CD3A151" w14:textId="77777777" w:rsidR="00152852" w:rsidRDefault="00152852" w:rsidP="00152852">
            <w:r>
              <w:t>1.JAVA</w:t>
            </w:r>
          </w:p>
          <w:p w14:paraId="3D9A820A" w14:textId="77777777" w:rsidR="00152852" w:rsidRDefault="00152852" w:rsidP="00152852">
            <w:r>
              <w:t>2.HTML</w:t>
            </w:r>
          </w:p>
          <w:p w14:paraId="67565701" w14:textId="77777777" w:rsidR="00152852" w:rsidRDefault="00152852" w:rsidP="00152852">
            <w:r>
              <w:t>3.CSS</w:t>
            </w:r>
          </w:p>
          <w:p w14:paraId="389032E4" w14:textId="77777777" w:rsidR="00152852" w:rsidRDefault="00152852" w:rsidP="00152852">
            <w:r>
              <w:t>4.JAVASCRIPT</w:t>
            </w:r>
          </w:p>
          <w:p w14:paraId="6757EC5F" w14:textId="77777777" w:rsidR="00152852" w:rsidRDefault="00152852" w:rsidP="00152852">
            <w:r>
              <w:t>5.MySQL and PHP</w:t>
            </w:r>
          </w:p>
          <w:p w14:paraId="5081AF49" w14:textId="77777777" w:rsidR="00152852" w:rsidRDefault="00152852" w:rsidP="00152852">
            <w:r>
              <w:t>6.PYTHON</w:t>
            </w:r>
          </w:p>
          <w:p w14:paraId="7B1DF407" w14:textId="26421739" w:rsidR="00152852" w:rsidRPr="00152852" w:rsidRDefault="00152852" w:rsidP="00152852"/>
        </w:tc>
      </w:tr>
    </w:tbl>
    <w:p w14:paraId="57896E95" w14:textId="77777777" w:rsidR="0043117B" w:rsidRDefault="00A45E43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6B724" w14:textId="77777777" w:rsidR="00A45E43" w:rsidRDefault="00A45E43" w:rsidP="000C45FF">
      <w:r>
        <w:separator/>
      </w:r>
    </w:p>
  </w:endnote>
  <w:endnote w:type="continuationSeparator" w:id="0">
    <w:p w14:paraId="712C15E6" w14:textId="77777777" w:rsidR="00A45E43" w:rsidRDefault="00A45E4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AEBD2" w14:textId="77777777" w:rsidR="00A45E43" w:rsidRDefault="00A45E43" w:rsidP="000C45FF">
      <w:r>
        <w:separator/>
      </w:r>
    </w:p>
  </w:footnote>
  <w:footnote w:type="continuationSeparator" w:id="0">
    <w:p w14:paraId="66BD35E8" w14:textId="77777777" w:rsidR="00A45E43" w:rsidRDefault="00A45E4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7098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4D4D160" wp14:editId="0371345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272A3"/>
    <w:multiLevelType w:val="hybridMultilevel"/>
    <w:tmpl w:val="0EE857FA"/>
    <w:lvl w:ilvl="0" w:tplc="351259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02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BE"/>
    <w:rsid w:val="00036450"/>
    <w:rsid w:val="00094499"/>
    <w:rsid w:val="000C45FF"/>
    <w:rsid w:val="000E3FD1"/>
    <w:rsid w:val="00112054"/>
    <w:rsid w:val="001317D8"/>
    <w:rsid w:val="001525E1"/>
    <w:rsid w:val="00152852"/>
    <w:rsid w:val="00180329"/>
    <w:rsid w:val="0019001F"/>
    <w:rsid w:val="001A74A5"/>
    <w:rsid w:val="001B2ABD"/>
    <w:rsid w:val="001E0391"/>
    <w:rsid w:val="001E1759"/>
    <w:rsid w:val="001F1ECC"/>
    <w:rsid w:val="00232728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0153B"/>
    <w:rsid w:val="005262AC"/>
    <w:rsid w:val="005E39D5"/>
    <w:rsid w:val="00600670"/>
    <w:rsid w:val="0062123A"/>
    <w:rsid w:val="00646E75"/>
    <w:rsid w:val="006771D0"/>
    <w:rsid w:val="00693CBE"/>
    <w:rsid w:val="00715FCB"/>
    <w:rsid w:val="00743101"/>
    <w:rsid w:val="00764C9F"/>
    <w:rsid w:val="007775E1"/>
    <w:rsid w:val="007867A0"/>
    <w:rsid w:val="007927F5"/>
    <w:rsid w:val="00802CA0"/>
    <w:rsid w:val="009260CD"/>
    <w:rsid w:val="00933D1C"/>
    <w:rsid w:val="00940A66"/>
    <w:rsid w:val="00952C25"/>
    <w:rsid w:val="00A2118D"/>
    <w:rsid w:val="00A45E43"/>
    <w:rsid w:val="00AB3319"/>
    <w:rsid w:val="00AD0A50"/>
    <w:rsid w:val="00AD76E2"/>
    <w:rsid w:val="00B20152"/>
    <w:rsid w:val="00B359E4"/>
    <w:rsid w:val="00B57D98"/>
    <w:rsid w:val="00B70850"/>
    <w:rsid w:val="00C00078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2250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152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th\AppData\Local\Microsoft\Office\16.0\DTS\en-US%7b6589BDBF-B168-43E8-8A1D-7613345243EC%7d\%7bFC8B4B17-4763-45A4-A3D4-E09454F680C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E12EA84744411B2E2FAA989E70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73280-4DBE-43FD-90F6-3D64CB3AA7E2}"/>
      </w:docPartPr>
      <w:docPartBody>
        <w:p w:rsidR="001D6004" w:rsidRDefault="006B653D">
          <w:pPr>
            <w:pStyle w:val="82BE12EA84744411B2E2FAA989E70C47"/>
          </w:pPr>
          <w:r w:rsidRPr="00D5459D">
            <w:t>Profile</w:t>
          </w:r>
        </w:p>
      </w:docPartBody>
    </w:docPart>
    <w:docPart>
      <w:docPartPr>
        <w:name w:val="3E5E58A603B04461A62705BC9C27A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5DC2B-B9BD-4375-B81A-5BC86A6855EC}"/>
      </w:docPartPr>
      <w:docPartBody>
        <w:p w:rsidR="001D6004" w:rsidRDefault="006B653D">
          <w:pPr>
            <w:pStyle w:val="3E5E58A603B04461A62705BC9C27A643"/>
          </w:pPr>
          <w:r w:rsidRPr="00CB0055">
            <w:t>Contact</w:t>
          </w:r>
        </w:p>
      </w:docPartBody>
    </w:docPart>
    <w:docPart>
      <w:docPartPr>
        <w:name w:val="B79CB93B35BE4A4381074F2DA8CE5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D5918-2916-4F9F-93EF-CEC08C03AF5B}"/>
      </w:docPartPr>
      <w:docPartBody>
        <w:p w:rsidR="001D6004" w:rsidRDefault="006B653D">
          <w:pPr>
            <w:pStyle w:val="B79CB93B35BE4A4381074F2DA8CE5DC1"/>
          </w:pPr>
          <w:r w:rsidRPr="004D3011">
            <w:t>PHONE:</w:t>
          </w:r>
        </w:p>
      </w:docPartBody>
    </w:docPart>
    <w:docPart>
      <w:docPartPr>
        <w:name w:val="4A6464D5787A4CF4AAC7C47843C28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86717-FF47-4C9A-BAAD-71BC4215C36E}"/>
      </w:docPartPr>
      <w:docPartBody>
        <w:p w:rsidR="001D6004" w:rsidRDefault="006B653D">
          <w:pPr>
            <w:pStyle w:val="4A6464D5787A4CF4AAC7C47843C28908"/>
          </w:pPr>
          <w:r w:rsidRPr="004D3011">
            <w:t>EMAIL:</w:t>
          </w:r>
        </w:p>
      </w:docPartBody>
    </w:docPart>
    <w:docPart>
      <w:docPartPr>
        <w:name w:val="400C7EF8368B4A889F642BAD96C92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4EE82-1FD9-404B-9C46-C05E7BF3C4A5}"/>
      </w:docPartPr>
      <w:docPartBody>
        <w:p w:rsidR="001D6004" w:rsidRDefault="006B653D">
          <w:pPr>
            <w:pStyle w:val="400C7EF8368B4A889F642BAD96C92866"/>
          </w:pPr>
          <w:r w:rsidRPr="00CB0055">
            <w:t>Hobbies</w:t>
          </w:r>
        </w:p>
      </w:docPartBody>
    </w:docPart>
    <w:docPart>
      <w:docPartPr>
        <w:name w:val="9178325676E94805B743D45A55914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B8BC4-7B2A-4AAC-8BA0-4A1ABF9D95CB}"/>
      </w:docPartPr>
      <w:docPartBody>
        <w:p w:rsidR="001D6004" w:rsidRDefault="006B653D">
          <w:pPr>
            <w:pStyle w:val="9178325676E94805B743D45A55914B97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3D"/>
    <w:rsid w:val="001D6004"/>
    <w:rsid w:val="0050152D"/>
    <w:rsid w:val="006B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E12EA84744411B2E2FAA989E70C47">
    <w:name w:val="82BE12EA84744411B2E2FAA989E70C47"/>
  </w:style>
  <w:style w:type="paragraph" w:customStyle="1" w:styleId="3E5E58A603B04461A62705BC9C27A643">
    <w:name w:val="3E5E58A603B04461A62705BC9C27A643"/>
  </w:style>
  <w:style w:type="paragraph" w:customStyle="1" w:styleId="B79CB93B35BE4A4381074F2DA8CE5DC1">
    <w:name w:val="B79CB93B35BE4A4381074F2DA8CE5DC1"/>
  </w:style>
  <w:style w:type="paragraph" w:customStyle="1" w:styleId="4A6464D5787A4CF4AAC7C47843C28908">
    <w:name w:val="4A6464D5787A4CF4AAC7C47843C2890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00C7EF8368B4A889F642BAD96C92866">
    <w:name w:val="400C7EF8368B4A889F642BAD96C92866"/>
  </w:style>
  <w:style w:type="paragraph" w:customStyle="1" w:styleId="9178325676E94805B743D45A55914B97">
    <w:name w:val="9178325676E94805B743D45A55914B9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 cstate="screen">
            <a:extLst>
              <a:ext uri="{28A0092B-C50C-407E-A947-70E740481C1C}">
                <a14:useLocalDpi xmlns:a14="http://schemas.microsoft.com/office/drawing/2010/main"/>
              </a:ext>
            </a:extLst>
          </a:blip>
          <a:srcRect/>
          <a:stretch>
            <a:fillRect/>
          </a:stretch>
        </a:blipFill>
        <a:ln w="63500">
          <a:solidFill>
            <a:schemeClr val="accent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{FC8B4B17-4763-45A4-A3D4-E09454F680CB}tf00546271_win32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2022-07-18T16:06:00Z</dcterms:created>
  <dcterms:modified xsi:type="dcterms:W3CDTF">2022-07-18T16:57:00Z</dcterms:modified>
</cp:coreProperties>
</file>